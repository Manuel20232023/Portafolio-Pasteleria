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2D8D7" w14:textId="77777777" w:rsidR="004D5823" w:rsidRDefault="004D5823">
      <w:pPr>
        <w:pStyle w:val="Puest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Minuta de Reunión</w:t>
      </w: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>
        <w:trPr>
          <w:cantSplit/>
        </w:trPr>
        <w:tc>
          <w:tcPr>
            <w:tcW w:w="10348" w:type="dxa"/>
            <w:gridSpan w:val="5"/>
            <w:tcBorders>
              <w:bottom w:val="nil"/>
            </w:tcBorders>
            <w:shd w:val="clear" w:color="auto" w:fill="C0C0C0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0635F366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N°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5EC732A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1AEFC72E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pct20" w:color="auto" w:fill="FFFFFF"/>
          </w:tcPr>
          <w:p w14:paraId="7BB8E941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>
        <w:tc>
          <w:tcPr>
            <w:tcW w:w="1276" w:type="dxa"/>
            <w:tcBorders>
              <w:bottom w:val="single" w:sz="4" w:space="0" w:color="auto"/>
            </w:tcBorders>
          </w:tcPr>
          <w:p w14:paraId="4ED0DEC8" w14:textId="77777777" w:rsidR="004D5823" w:rsidRDefault="008F1ABB" w:rsidP="00C80BEE">
            <w:pPr>
              <w:numPr>
                <w:ilvl w:val="0"/>
                <w:numId w:val="0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FF6BE8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</w:tcPr>
          <w:p w14:paraId="0ADB878A" w14:textId="77777777" w:rsidR="004D5823" w:rsidRDefault="008F1ABB" w:rsidP="0006703B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2EB6DF6" w14:textId="0B96D441" w:rsidR="004D5823" w:rsidRDefault="000E4AD8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  <w:lang w:val="es-ES"/>
              </w:rPr>
            </w:pPr>
            <w:r>
              <w:rPr>
                <w:rFonts w:ascii="Tahoma" w:hAnsi="Tahoma"/>
                <w:lang w:val="es-ES"/>
              </w:rPr>
              <w:t>Manuel Navarro</w:t>
            </w:r>
          </w:p>
        </w:tc>
      </w:tr>
      <w:tr w:rsidR="009D5E8A" w14:paraId="1A4AC5BF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6533716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0" w:color="auto" w:fill="FFFFFF"/>
          </w:tcPr>
          <w:p w14:paraId="0191DE4D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5409E2B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90F1B9" w14:textId="09E0B543" w:rsidR="009D5E8A" w:rsidRDefault="000E4AD8" w:rsidP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21/08/2025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962F07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C97242A" w14:textId="7C3B4C07" w:rsidR="009D5E8A" w:rsidRDefault="000E4AD8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r w:rsidRPr="000E4AD8">
              <w:rPr>
                <w:rFonts w:ascii="Tahoma" w:hAnsi="Tahoma"/>
                <w:lang w:val="es-ES"/>
              </w:rPr>
              <w:t xml:space="preserve">E- </w:t>
            </w:r>
            <w:proofErr w:type="spellStart"/>
            <w:r w:rsidRPr="000E4AD8">
              <w:rPr>
                <w:rFonts w:ascii="Tahoma" w:hAnsi="Tahoma"/>
                <w:lang w:val="es-ES"/>
              </w:rPr>
              <w:t>Sweet</w:t>
            </w:r>
            <w:proofErr w:type="spellEnd"/>
            <w:r w:rsidRPr="000E4AD8">
              <w:rPr>
                <w:rFonts w:ascii="Tahoma" w:hAnsi="Tahoma"/>
                <w:lang w:val="es-ES"/>
              </w:rPr>
              <w:t xml:space="preserve"> </w:t>
            </w:r>
            <w:proofErr w:type="spellStart"/>
            <w:r w:rsidRPr="000E4AD8">
              <w:rPr>
                <w:rFonts w:ascii="Tahoma" w:hAnsi="Tahoma"/>
                <w:lang w:val="es-ES"/>
              </w:rPr>
              <w:t>Blessing</w:t>
            </w:r>
            <w:proofErr w:type="spellEnd"/>
          </w:p>
        </w:tc>
      </w:tr>
    </w:tbl>
    <w:p w14:paraId="5FADA421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>
        <w:trPr>
          <w:trHeight w:val="30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BA052E">
        <w:trPr>
          <w:trHeight w:val="51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020D4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E3376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6427E8" w14:paraId="0F70C1FA" w14:textId="77777777" w:rsidTr="000B341A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B6B990" w14:textId="77777777" w:rsidR="006427E8" w:rsidRDefault="006427E8" w:rsidP="006427E8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95ED13" w14:textId="77777777" w:rsidR="006427E8" w:rsidRPr="00910826" w:rsidRDefault="006427E8" w:rsidP="006427E8">
            <w:pPr>
              <w:jc w:val="center"/>
              <w:rPr>
                <w:rFonts w:ascii="Tahoma" w:hAnsi="Tahoma" w:cs="Tahoma"/>
              </w:rPr>
            </w:pPr>
          </w:p>
          <w:p w14:paraId="4D7D01D7" w14:textId="77777777" w:rsidR="006427E8" w:rsidRDefault="006427E8" w:rsidP="006427E8">
            <w:pPr>
              <w:jc w:val="center"/>
              <w:rPr>
                <w:rFonts w:ascii="Arial" w:eastAsia="Arial Unicode MS" w:hAnsi="Arial" w:cs="Arial"/>
              </w:rPr>
            </w:pPr>
          </w:p>
          <w:p w14:paraId="06500675" w14:textId="77777777" w:rsidR="006427E8" w:rsidRDefault="006427E8" w:rsidP="006427E8">
            <w:pPr>
              <w:jc w:val="center"/>
              <w:rPr>
                <w:rFonts w:ascii="Arial" w:eastAsia="Arial Unicode MS" w:hAnsi="Arial" w:cs="Arial"/>
              </w:rPr>
            </w:pPr>
            <w:proofErr w:type="spellStart"/>
            <w:r>
              <w:rPr>
                <w:rFonts w:ascii="Arial" w:eastAsia="Arial Unicode MS" w:hAnsi="Arial" w:cs="Arial"/>
              </w:rPr>
              <w:t>Michitubies</w:t>
            </w:r>
            <w:proofErr w:type="spellEnd"/>
          </w:p>
          <w:p w14:paraId="38F9B6A2" w14:textId="3BBBB0F3" w:rsidR="006427E8" w:rsidRPr="00910826" w:rsidRDefault="006427E8" w:rsidP="006427E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03F4A" w14:textId="77777777" w:rsidR="006427E8" w:rsidRPr="001F1E35" w:rsidRDefault="006427E8" w:rsidP="006427E8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8DCF0" w14:textId="77777777" w:rsidR="006427E8" w:rsidRPr="00D1353E" w:rsidRDefault="006427E8" w:rsidP="006427E8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6427E8" w14:paraId="4DF1C233" w14:textId="77777777" w:rsidTr="000B341A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212DDF" w14:textId="4EA23AFC" w:rsidR="006427E8" w:rsidRDefault="006427E8" w:rsidP="006427E8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Manuel Navarro</w:t>
            </w:r>
          </w:p>
          <w:p w14:paraId="3FE85218" w14:textId="40B2EA88" w:rsidR="006427E8" w:rsidRDefault="006427E8" w:rsidP="006427E8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Antara Rodríguez </w:t>
            </w:r>
          </w:p>
          <w:p w14:paraId="73CE3EAD" w14:textId="126E8111" w:rsidR="006427E8" w:rsidRDefault="006427E8" w:rsidP="006427E8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Priscilla Rodríguez</w:t>
            </w: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476F27" w14:textId="0AD080FC" w:rsidR="006427E8" w:rsidRPr="00AC50AA" w:rsidRDefault="006427E8" w:rsidP="006427E8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801232" w14:textId="77777777" w:rsidR="006427E8" w:rsidRDefault="006427E8" w:rsidP="006427E8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D7FB9F" w14:textId="0E873279" w:rsidR="006427E8" w:rsidRDefault="004B5851" w:rsidP="006427E8">
            <w:pPr>
              <w:numPr>
                <w:ilvl w:val="0"/>
                <w:numId w:val="0"/>
              </w:numPr>
              <w:jc w:val="center"/>
              <w:rPr>
                <w:rFonts w:ascii="Tahoma" w:hAnsi="Tahoma" w:cs="Tahoma"/>
                <w:color w:val="0000FF"/>
                <w:u w:val="single"/>
              </w:rPr>
            </w:pPr>
            <w:hyperlink r:id="rId8" w:history="1">
              <w:r w:rsidR="006427E8" w:rsidRPr="00E8052D">
                <w:rPr>
                  <w:rStyle w:val="Hipervnculo"/>
                  <w:rFonts w:ascii="Tahoma" w:hAnsi="Tahoma" w:cs="Tahoma"/>
                </w:rPr>
                <w:t>man.navarro@duocuc.cl</w:t>
              </w:r>
            </w:hyperlink>
          </w:p>
          <w:p w14:paraId="3D6AEBE7" w14:textId="73A81575" w:rsidR="006427E8" w:rsidRDefault="006427E8" w:rsidP="006427E8">
            <w:pPr>
              <w:numPr>
                <w:ilvl w:val="0"/>
                <w:numId w:val="0"/>
              </w:numPr>
              <w:jc w:val="center"/>
              <w:rPr>
                <w:rFonts w:ascii="Tahoma" w:hAnsi="Tahoma" w:cs="Tahoma"/>
                <w:color w:val="0000FF"/>
                <w:u w:val="single"/>
              </w:rPr>
            </w:pPr>
            <w:r>
              <w:rPr>
                <w:rFonts w:ascii="Tahoma" w:hAnsi="Tahoma" w:cs="Tahoma"/>
                <w:color w:val="0000FF"/>
                <w:u w:val="single"/>
              </w:rPr>
              <w:t>@duocuc.cl</w:t>
            </w:r>
          </w:p>
          <w:p w14:paraId="124C30FA" w14:textId="0FFFA9E2" w:rsidR="006427E8" w:rsidRDefault="006427E8" w:rsidP="006427E8">
            <w:pPr>
              <w:numPr>
                <w:ilvl w:val="0"/>
                <w:numId w:val="0"/>
              </w:numPr>
              <w:jc w:val="center"/>
              <w:rPr>
                <w:rFonts w:ascii="Tahoma" w:hAnsi="Tahoma" w:cs="Tahoma"/>
                <w:color w:val="0000FF"/>
                <w:u w:val="single"/>
              </w:rPr>
            </w:pPr>
            <w:r>
              <w:rPr>
                <w:rFonts w:ascii="Tahoma" w:hAnsi="Tahoma" w:cs="Tahoma"/>
                <w:color w:val="0000FF"/>
                <w:u w:val="single"/>
              </w:rPr>
              <w:t>@duocuc.cl</w:t>
            </w:r>
          </w:p>
          <w:p w14:paraId="1946D8A4" w14:textId="2E3D32F0" w:rsidR="006427E8" w:rsidRDefault="006427E8" w:rsidP="006427E8">
            <w:pPr>
              <w:numPr>
                <w:ilvl w:val="0"/>
                <w:numId w:val="0"/>
              </w:numPr>
              <w:jc w:val="center"/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6427E8" w14:paraId="58C8D6C7" w14:textId="77777777" w:rsidTr="000B341A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40853" w14:textId="77777777" w:rsidR="006427E8" w:rsidRDefault="006427E8" w:rsidP="006427E8">
            <w:pPr>
              <w:numPr>
                <w:ilvl w:val="0"/>
                <w:numId w:val="0"/>
              </w:numPr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B04446" w14:textId="77777777" w:rsidR="006427E8" w:rsidRDefault="006427E8" w:rsidP="006427E8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80F63" w14:textId="77777777" w:rsidR="006427E8" w:rsidRDefault="006427E8" w:rsidP="006427E8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340C6" w14:textId="77777777" w:rsidR="006427E8" w:rsidRDefault="006427E8" w:rsidP="006427E8">
            <w:p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6427E8" w14:paraId="240DEC05" w14:textId="77777777" w:rsidTr="000B341A">
        <w:trPr>
          <w:trHeight w:val="6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AE2" w14:textId="77777777" w:rsidR="006427E8" w:rsidRDefault="006427E8" w:rsidP="006427E8">
            <w:pPr>
              <w:numPr>
                <w:ilvl w:val="0"/>
                <w:numId w:val="0"/>
              </w:numPr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E52ABA" w14:textId="77777777" w:rsidR="006427E8" w:rsidRDefault="006427E8" w:rsidP="006427E8">
            <w:pPr>
              <w:numPr>
                <w:ilvl w:val="0"/>
                <w:numId w:val="0"/>
              </w:numPr>
              <w:rPr>
                <w:rFonts w:ascii="Tahoma" w:hAnsi="Tahoma" w:cs="Tahoma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1E7B" w14:textId="77777777" w:rsidR="006427E8" w:rsidRDefault="006427E8" w:rsidP="006427E8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005E" w14:textId="77777777" w:rsidR="006427E8" w:rsidRDefault="006427E8" w:rsidP="006427E8">
            <w:pPr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tbl>
      <w:tblPr>
        <w:tblW w:w="1034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D5823" w14:paraId="68AAF8CB" w14:textId="77777777">
        <w:trPr>
          <w:cantSplit/>
        </w:trPr>
        <w:tc>
          <w:tcPr>
            <w:tcW w:w="10348" w:type="dxa"/>
            <w:tcBorders>
              <w:bottom w:val="single" w:sz="6" w:space="0" w:color="auto"/>
            </w:tcBorders>
            <w:shd w:val="clear" w:color="auto" w:fill="C0C0C0"/>
          </w:tcPr>
          <w:p w14:paraId="1922D751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Temas Tratados</w:t>
            </w:r>
          </w:p>
        </w:tc>
      </w:tr>
      <w:tr w:rsidR="004D5823" w14:paraId="53523FC5" w14:textId="77777777">
        <w:trPr>
          <w:cantSplit/>
          <w:trHeight w:val="617"/>
        </w:trPr>
        <w:tc>
          <w:tcPr>
            <w:tcW w:w="10348" w:type="dxa"/>
            <w:tcBorders>
              <w:top w:val="single" w:sz="6" w:space="0" w:color="auto"/>
              <w:left w:val="single" w:sz="4" w:space="0" w:color="auto"/>
            </w:tcBorders>
          </w:tcPr>
          <w:p w14:paraId="52C38031" w14:textId="39B951B5" w:rsidR="00EF4EE2" w:rsidRDefault="003824F0" w:rsidP="000E4AD8">
            <w:pPr>
              <w:pStyle w:val="Encabezado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Analizar los requerimientos funcionales y no funcionales</w:t>
            </w:r>
          </w:p>
          <w:p w14:paraId="233A57DB" w14:textId="109A4037" w:rsidR="003824F0" w:rsidRDefault="003824F0" w:rsidP="000E4AD8">
            <w:pPr>
              <w:pStyle w:val="Encabezado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Conocimientos sobre </w:t>
            </w:r>
            <w:proofErr w:type="spellStart"/>
            <w:r>
              <w:rPr>
                <w:rFonts w:ascii="Tahoma" w:hAnsi="Tahoma"/>
              </w:rPr>
              <w:t>GitHub</w:t>
            </w:r>
            <w:proofErr w:type="spellEnd"/>
            <w:r>
              <w:rPr>
                <w:rFonts w:ascii="Tahoma" w:hAnsi="Tahoma"/>
              </w:rPr>
              <w:t xml:space="preserve"> Desktop</w:t>
            </w:r>
          </w:p>
          <w:p w14:paraId="6DBF5389" w14:textId="21ADEF3C" w:rsidR="003824F0" w:rsidRPr="003824F0" w:rsidRDefault="003824F0" w:rsidP="003824F0">
            <w:pPr>
              <w:pStyle w:val="Encabezado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Revisión de documentos sobre el proyecto </w:t>
            </w:r>
            <w:r w:rsidRPr="000E4AD8">
              <w:rPr>
                <w:rFonts w:ascii="Tahoma" w:hAnsi="Tahoma"/>
                <w:lang w:val="es-ES"/>
              </w:rPr>
              <w:t xml:space="preserve">E- </w:t>
            </w:r>
            <w:proofErr w:type="spellStart"/>
            <w:r w:rsidRPr="000E4AD8">
              <w:rPr>
                <w:rFonts w:ascii="Tahoma" w:hAnsi="Tahoma"/>
                <w:lang w:val="es-ES"/>
              </w:rPr>
              <w:t>Sweet</w:t>
            </w:r>
            <w:proofErr w:type="spellEnd"/>
            <w:r w:rsidRPr="000E4AD8">
              <w:rPr>
                <w:rFonts w:ascii="Tahoma" w:hAnsi="Tahoma"/>
                <w:lang w:val="es-ES"/>
              </w:rPr>
              <w:t xml:space="preserve"> </w:t>
            </w:r>
            <w:proofErr w:type="spellStart"/>
            <w:r w:rsidRPr="000E4AD8">
              <w:rPr>
                <w:rFonts w:ascii="Tahoma" w:hAnsi="Tahoma"/>
                <w:lang w:val="es-ES"/>
              </w:rPr>
              <w:t>Blessing</w:t>
            </w:r>
            <w:proofErr w:type="spellEnd"/>
          </w:p>
          <w:p w14:paraId="28AEDE5E" w14:textId="579586ED" w:rsidR="00EF4EE2" w:rsidRDefault="00EF4EE2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</w:p>
          <w:p w14:paraId="584B142F" w14:textId="77777777" w:rsidR="00DF6EA5" w:rsidRDefault="00DF6EA5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</w:p>
        </w:tc>
      </w:tr>
    </w:tbl>
    <w:p w14:paraId="15653A3E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03F96274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67780F8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Detalle Reunión</w:t>
            </w:r>
          </w:p>
        </w:tc>
      </w:tr>
      <w:tr w:rsidR="004D5823" w14:paraId="4004527C" w14:textId="77777777">
        <w:trPr>
          <w:trHeight w:val="251"/>
        </w:trPr>
        <w:tc>
          <w:tcPr>
            <w:tcW w:w="10348" w:type="dxa"/>
          </w:tcPr>
          <w:p w14:paraId="443BAA62" w14:textId="19B29ED8" w:rsidR="0080324E" w:rsidRDefault="0080324E" w:rsidP="000E4AD8">
            <w:pPr>
              <w:rPr>
                <w:rFonts w:ascii="Tahoma" w:hAnsi="Tahoma" w:cs="Tahoma"/>
              </w:rPr>
            </w:pPr>
          </w:p>
        </w:tc>
      </w:tr>
    </w:tbl>
    <w:p w14:paraId="00DD3392" w14:textId="77777777" w:rsidR="004D5823" w:rsidRDefault="004D5823" w:rsidP="009D5E8A">
      <w:pPr>
        <w:numPr>
          <w:ilvl w:val="0"/>
          <w:numId w:val="0"/>
        </w:numPr>
      </w:pPr>
    </w:p>
    <w:p w14:paraId="41101752" w14:textId="77777777" w:rsidR="009D5E8A" w:rsidRDefault="009D5E8A" w:rsidP="009D5E8A">
      <w:pPr>
        <w:numPr>
          <w:ilvl w:val="0"/>
          <w:numId w:val="0"/>
        </w:numPr>
      </w:pPr>
    </w:p>
    <w:p w14:paraId="215B6FDF" w14:textId="77777777" w:rsidR="009D5E8A" w:rsidRDefault="009D5E8A" w:rsidP="009D5E8A">
      <w:pPr>
        <w:numPr>
          <w:ilvl w:val="0"/>
          <w:numId w:val="0"/>
        </w:numPr>
      </w:pPr>
    </w:p>
    <w:tbl>
      <w:tblPr>
        <w:tblW w:w="10348" w:type="dxa"/>
        <w:tblInd w:w="-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71"/>
      </w:tblGrid>
      <w:tr w:rsidR="004D5823" w14:paraId="57CF2609" w14:textId="77777777" w:rsidTr="003824F0">
        <w:trPr>
          <w:trHeight w:val="255"/>
          <w:tblHeader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F7D1A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Acuerdos</w:t>
            </w:r>
          </w:p>
        </w:tc>
      </w:tr>
      <w:tr w:rsidR="004D5823" w14:paraId="68705439" w14:textId="77777777" w:rsidTr="003824F0">
        <w:trPr>
          <w:trHeight w:val="255"/>
          <w:tblHeader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30E12" w14:textId="77777777" w:rsidR="004D5823" w:rsidRDefault="004D5823" w:rsidP="003824F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Tema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11618D" w14:textId="77777777" w:rsidR="003824F0" w:rsidRPr="003824F0" w:rsidRDefault="003824F0" w:rsidP="003824F0">
            <w:pPr>
              <w:jc w:val="center"/>
              <w:rPr>
                <w:rFonts w:ascii="Arial" w:eastAsia="Arial Unicode MS" w:hAnsi="Arial" w:cs="Arial"/>
              </w:rPr>
            </w:pPr>
          </w:p>
          <w:p w14:paraId="21EBA6F2" w14:textId="1214BA67" w:rsidR="00AC50AA" w:rsidRPr="003824F0" w:rsidRDefault="004D5823" w:rsidP="003824F0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Acuerdo</w:t>
            </w:r>
          </w:p>
        </w:tc>
      </w:tr>
      <w:tr w:rsidR="004D5823" w14:paraId="0506BEB4" w14:textId="77777777" w:rsidTr="003824F0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C0565" w14:textId="5884091B" w:rsidR="004D5823" w:rsidRDefault="00EF4EE2" w:rsidP="003824F0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Documentos </w:t>
            </w:r>
            <w:r w:rsidR="003824F0">
              <w:rPr>
                <w:rFonts w:ascii="Tahoma" w:hAnsi="Tahoma" w:cs="Tahoma"/>
              </w:rPr>
              <w:t xml:space="preserve">grupales </w:t>
            </w: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7C2BE" w14:textId="62F08F03" w:rsidR="00321492" w:rsidRDefault="003824F0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 la espera de respuesta del profesor </w:t>
            </w:r>
            <w:r w:rsidR="00EF4EE2">
              <w:rPr>
                <w:rFonts w:ascii="Tahoma" w:hAnsi="Tahoma" w:cs="Tahoma"/>
              </w:rPr>
              <w:t xml:space="preserve"> </w:t>
            </w:r>
          </w:p>
        </w:tc>
      </w:tr>
      <w:tr w:rsidR="009D5E8A" w14:paraId="062BAD99" w14:textId="77777777" w:rsidTr="003824F0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C466" w14:textId="389FDFC8" w:rsidR="009D5E8A" w:rsidRDefault="003824F0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Documentos individuales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6210" w14:textId="3F41FE88" w:rsidR="009D5E8A" w:rsidRDefault="003824F0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Cargar documentos individuales en carpetas propias </w:t>
            </w:r>
          </w:p>
        </w:tc>
      </w:tr>
    </w:tbl>
    <w:p w14:paraId="45A48411" w14:textId="77777777" w:rsidR="004D5823" w:rsidRDefault="004D5823"/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5103"/>
      </w:tblGrid>
      <w:tr w:rsidR="004D5823" w14:paraId="5B0C9EBB" w14:textId="77777777">
        <w:trPr>
          <w:cantSplit/>
          <w:trHeight w:val="255"/>
        </w:trPr>
        <w:tc>
          <w:tcPr>
            <w:tcW w:w="10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B6B9F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Compromisos</w:t>
            </w:r>
          </w:p>
        </w:tc>
      </w:tr>
      <w:tr w:rsidR="004D5823" w14:paraId="1670A5B9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26253" w14:textId="77777777" w:rsidR="004D5823" w:rsidRDefault="004D5823">
            <w:pPr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2BD54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Fecha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61BAE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Responsable</w:t>
            </w:r>
          </w:p>
        </w:tc>
      </w:tr>
      <w:tr w:rsidR="004D5823" w14:paraId="56EF3C38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276EE" w14:textId="27AF2434" w:rsidR="004D5823" w:rsidRDefault="003824F0" w:rsidP="003824F0">
            <w:pPr>
              <w:numPr>
                <w:ilvl w:val="0"/>
                <w:numId w:val="0"/>
              </w:num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Documentos individuales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988A9" w14:textId="6F572A2B" w:rsidR="004D5823" w:rsidRDefault="000E4AD8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27/08/2025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B382" w14:textId="51645FF4" w:rsidR="004D5823" w:rsidRDefault="003824F0" w:rsidP="003824F0">
            <w:pPr>
              <w:numPr>
                <w:ilvl w:val="0"/>
                <w:numId w:val="0"/>
              </w:num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Todo el equipo</w:t>
            </w:r>
          </w:p>
        </w:tc>
      </w:tr>
    </w:tbl>
    <w:p w14:paraId="023CEB15" w14:textId="77777777" w:rsidR="004D5823" w:rsidRDefault="004D5823"/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58AFE8C0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76132CF0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Observaciones</w:t>
            </w:r>
          </w:p>
        </w:tc>
        <w:bookmarkStart w:id="0" w:name="_GoBack"/>
        <w:bookmarkEnd w:id="0"/>
      </w:tr>
      <w:tr w:rsidR="004D5823" w14:paraId="42AB3636" w14:textId="77777777">
        <w:trPr>
          <w:trHeight w:val="251"/>
        </w:trPr>
        <w:tc>
          <w:tcPr>
            <w:tcW w:w="10348" w:type="dxa"/>
          </w:tcPr>
          <w:p w14:paraId="6F80FE5D" w14:textId="77777777" w:rsidR="004D5823" w:rsidRDefault="004D5823">
            <w:pPr>
              <w:numPr>
                <w:ilvl w:val="0"/>
                <w:numId w:val="0"/>
              </w:numPr>
              <w:spacing w:after="120"/>
              <w:ind w:left="357"/>
              <w:jc w:val="both"/>
              <w:rPr>
                <w:rFonts w:ascii="Tahoma" w:hAnsi="Tahoma" w:cs="Tahoma"/>
                <w:b/>
                <w:bCs/>
              </w:rPr>
            </w:pPr>
          </w:p>
        </w:tc>
      </w:tr>
    </w:tbl>
    <w:p w14:paraId="3D4B9C58" w14:textId="77777777" w:rsidR="004D5823" w:rsidRDefault="004D5823" w:rsidP="00910826"/>
    <w:sectPr w:rsidR="004D58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D80A7" w14:textId="77777777" w:rsidR="004B5851" w:rsidRDefault="004B5851">
      <w:r>
        <w:separator/>
      </w:r>
    </w:p>
  </w:endnote>
  <w:endnote w:type="continuationSeparator" w:id="0">
    <w:p w14:paraId="026283FB" w14:textId="77777777" w:rsidR="004B5851" w:rsidRDefault="004B5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35B06E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proofErr w:type="spellStart"/>
    <w:r w:rsidR="00803496">
      <w:rPr>
        <w:rFonts w:ascii="Tahoma" w:hAnsi="Tahoma"/>
        <w:lang w:val="fr-FR"/>
      </w:rPr>
      <w:t>Duoc</w:t>
    </w:r>
    <w:proofErr w:type="spellEnd"/>
    <w:r w:rsidR="00803496">
      <w:rPr>
        <w:rFonts w:ascii="Tahoma" w:hAnsi="Tahoma"/>
        <w:lang w:val="fr-FR"/>
      </w:rPr>
      <w:t xml:space="preserve"> UC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D68FB" w14:textId="77777777" w:rsidR="004B5851" w:rsidRDefault="004B5851">
      <w:r>
        <w:separator/>
      </w:r>
    </w:p>
  </w:footnote>
  <w:footnote w:type="continuationSeparator" w:id="0">
    <w:p w14:paraId="1A587484" w14:textId="77777777" w:rsidR="004B5851" w:rsidRDefault="004B58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FEE75" w14:textId="0BB37E09" w:rsidR="004D5823" w:rsidRDefault="00B82CB5">
    <w:pPr>
      <w:numPr>
        <w:ilvl w:val="0"/>
        <w:numId w:val="0"/>
      </w:numPr>
    </w:pPr>
    <w:r>
      <w:rPr>
        <w:noProof/>
        <w:lang w:eastAsia="es-CL"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>
    <w:pPr>
      <w:numPr>
        <w:ilvl w:val="0"/>
        <w:numId w:val="0"/>
      </w:numPr>
    </w:pPr>
  </w:p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3824F0">
            <w:rPr>
              <w:rStyle w:val="Nmerodepgina"/>
              <w:rFonts w:ascii="Tahoma" w:hAnsi="Tahoma"/>
              <w:noProof/>
            </w:rPr>
            <w:t>2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3824F0">
            <w:rPr>
              <w:rStyle w:val="Nmerodepgina"/>
              <w:rFonts w:ascii="Tahoma" w:hAnsi="Tahoma"/>
              <w:noProof/>
            </w:rPr>
            <w:t>2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E654D7C"/>
    <w:multiLevelType w:val="hybridMultilevel"/>
    <w:tmpl w:val="9BC425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8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ormal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5"/>
  </w:num>
  <w:num w:numId="5">
    <w:abstractNumId w:val="12"/>
  </w:num>
  <w:num w:numId="6">
    <w:abstractNumId w:val="3"/>
  </w:num>
  <w:num w:numId="7">
    <w:abstractNumId w:val="4"/>
  </w:num>
  <w:num w:numId="8">
    <w:abstractNumId w:val="16"/>
  </w:num>
  <w:num w:numId="9">
    <w:abstractNumId w:val="8"/>
  </w:num>
  <w:num w:numId="10">
    <w:abstractNumId w:val="18"/>
  </w:num>
  <w:num w:numId="11">
    <w:abstractNumId w:val="13"/>
  </w:num>
  <w:num w:numId="12">
    <w:abstractNumId w:val="19"/>
  </w:num>
  <w:num w:numId="13">
    <w:abstractNumId w:val="10"/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6"/>
  </w:num>
  <w:num w:numId="17">
    <w:abstractNumId w:val="5"/>
  </w:num>
  <w:num w:numId="18">
    <w:abstractNumId w:val="11"/>
  </w:num>
  <w:num w:numId="19">
    <w:abstractNumId w:val="17"/>
  </w:num>
  <w:num w:numId="20">
    <w:abstractNumId w:val="11"/>
  </w:num>
  <w:num w:numId="21">
    <w:abstractNumId w:val="1"/>
  </w:num>
  <w:num w:numId="22">
    <w:abstractNumId w:val="11"/>
  </w:num>
  <w:num w:numId="23">
    <w:abstractNumId w:val="11"/>
  </w:num>
  <w:num w:numId="24">
    <w:abstractNumId w:val="14"/>
  </w:num>
  <w:num w:numId="2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4B"/>
    <w:rsid w:val="00012E2D"/>
    <w:rsid w:val="00050D1B"/>
    <w:rsid w:val="000576AC"/>
    <w:rsid w:val="0006703B"/>
    <w:rsid w:val="0007070D"/>
    <w:rsid w:val="000A5616"/>
    <w:rsid w:val="000B237E"/>
    <w:rsid w:val="000C5684"/>
    <w:rsid w:val="000D01B6"/>
    <w:rsid w:val="000D335D"/>
    <w:rsid w:val="000E4AD8"/>
    <w:rsid w:val="000E4F13"/>
    <w:rsid w:val="000F7524"/>
    <w:rsid w:val="00132D30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824F0"/>
    <w:rsid w:val="003B155E"/>
    <w:rsid w:val="00435150"/>
    <w:rsid w:val="0044572D"/>
    <w:rsid w:val="00447A70"/>
    <w:rsid w:val="004927ED"/>
    <w:rsid w:val="00494602"/>
    <w:rsid w:val="004B5851"/>
    <w:rsid w:val="004D5823"/>
    <w:rsid w:val="00502915"/>
    <w:rsid w:val="00554FA6"/>
    <w:rsid w:val="005C27A1"/>
    <w:rsid w:val="005F699F"/>
    <w:rsid w:val="006427E8"/>
    <w:rsid w:val="00657B3D"/>
    <w:rsid w:val="00697E4B"/>
    <w:rsid w:val="006A762E"/>
    <w:rsid w:val="006D5051"/>
    <w:rsid w:val="0074706B"/>
    <w:rsid w:val="007512F2"/>
    <w:rsid w:val="0076067D"/>
    <w:rsid w:val="00797810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B37FE2"/>
    <w:rsid w:val="00B82CB5"/>
    <w:rsid w:val="00B86E4A"/>
    <w:rsid w:val="00B9336E"/>
    <w:rsid w:val="00BA052E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A2898"/>
    <w:rsid w:val="00DA32E6"/>
    <w:rsid w:val="00DF0B47"/>
    <w:rsid w:val="00DF6EA5"/>
    <w:rsid w:val="00E326CC"/>
    <w:rsid w:val="00E405A6"/>
    <w:rsid w:val="00E40801"/>
    <w:rsid w:val="00E8799E"/>
    <w:rsid w:val="00ED3913"/>
    <w:rsid w:val="00EE60AB"/>
    <w:rsid w:val="00EF4EE2"/>
    <w:rsid w:val="00EF5C59"/>
    <w:rsid w:val="00F82046"/>
    <w:rsid w:val="00FB2B3C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C8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.navarro@duocuc.c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AF2AD-5063-4F18-8A7E-E317B1C2F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</Template>
  <TotalTime>44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Full name</cp:lastModifiedBy>
  <cp:revision>9</cp:revision>
  <cp:lastPrinted>2008-08-04T13:42:00Z</cp:lastPrinted>
  <dcterms:created xsi:type="dcterms:W3CDTF">2022-03-05T19:23:00Z</dcterms:created>
  <dcterms:modified xsi:type="dcterms:W3CDTF">2025-08-27T01:38:00Z</dcterms:modified>
</cp:coreProperties>
</file>