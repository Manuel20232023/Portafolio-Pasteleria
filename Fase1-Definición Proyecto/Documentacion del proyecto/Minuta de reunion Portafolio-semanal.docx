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D8D7" w14:textId="77777777" w:rsidR="004D5823" w:rsidRDefault="004D5823">
      <w:pPr>
        <w:pStyle w:val="Puest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7777777" w:rsidR="004D5823" w:rsidRDefault="004D5823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7777777" w:rsidR="009D5E8A" w:rsidRDefault="009D5E8A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12DDF" w14:textId="4EA23AFC" w:rsidR="0006703B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Manuel Navarro</w:t>
            </w:r>
          </w:p>
          <w:p w14:paraId="3FE85218" w14:textId="40B2EA88" w:rsidR="00797810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Antara Rodríguez </w:t>
            </w:r>
          </w:p>
          <w:p w14:paraId="73CE3EAD" w14:textId="126E8111" w:rsidR="00797810" w:rsidRDefault="007978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Priscilla Rodríguez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  <w:bookmarkStart w:id="0" w:name="_GoBack"/>
            <w:bookmarkEnd w:id="0"/>
          </w:p>
        </w:tc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021770B2" w14:textId="77777777" w:rsidR="004D5823" w:rsidRDefault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Temas tratados en la reunión</w:t>
            </w:r>
          </w:p>
          <w:p w14:paraId="584B142F" w14:textId="77777777" w:rsidR="00DF6EA5" w:rsidRDefault="00DF6EA5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443BAA62" w14:textId="77777777" w:rsidR="0080324E" w:rsidRDefault="009D5E8A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Detalle de la reunión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77777777" w:rsidR="004D5823" w:rsidRDefault="004D582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77777777" w:rsidR="00321492" w:rsidRDefault="0032149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03B21115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D6A58" w14:textId="77777777" w:rsidR="00132D30" w:rsidRDefault="00132D30">
      <w:r>
        <w:separator/>
      </w:r>
    </w:p>
  </w:endnote>
  <w:endnote w:type="continuationSeparator" w:id="0">
    <w:p w14:paraId="30EA71DD" w14:textId="77777777" w:rsidR="00132D30" w:rsidRDefault="0013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9E5D6" w14:textId="77777777" w:rsidR="00132D30" w:rsidRDefault="00132D30">
      <w:r>
        <w:separator/>
      </w:r>
    </w:p>
  </w:footnote>
  <w:footnote w:type="continuationSeparator" w:id="0">
    <w:p w14:paraId="7E60159F" w14:textId="77777777" w:rsidR="00132D30" w:rsidRDefault="00132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FEE75" w14:textId="0BB37E09" w:rsidR="004D5823" w:rsidRDefault="00B82CB5">
    <w:pPr>
      <w:numPr>
        <w:ilvl w:val="0"/>
        <w:numId w:val="0"/>
      </w:numPr>
    </w:pPr>
    <w:r>
      <w:rPr>
        <w:noProof/>
        <w:lang w:eastAsia="es-CL"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797810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797810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4"/>
  </w:num>
  <w:num w:numId="18">
    <w:abstractNumId w:val="10"/>
  </w:num>
  <w:num w:numId="19">
    <w:abstractNumId w:val="16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32D30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97810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ED14B-1DED-4D9D-8E71-6482BB77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1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Full name</cp:lastModifiedBy>
  <cp:revision>5</cp:revision>
  <cp:lastPrinted>2008-08-04T13:42:00Z</cp:lastPrinted>
  <dcterms:created xsi:type="dcterms:W3CDTF">2022-03-05T19:23:00Z</dcterms:created>
  <dcterms:modified xsi:type="dcterms:W3CDTF">2025-08-20T16:48:00Z</dcterms:modified>
</cp:coreProperties>
</file>