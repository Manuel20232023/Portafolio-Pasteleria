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2D8D7" w14:textId="77777777" w:rsidR="004D5823" w:rsidRDefault="004D5823">
      <w:pPr>
        <w:pStyle w:val="Puest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Minuta de Reunión</w:t>
      </w: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14:paraId="1A31DE9D" w14:textId="77777777">
        <w:trPr>
          <w:cantSplit/>
        </w:trPr>
        <w:tc>
          <w:tcPr>
            <w:tcW w:w="10348" w:type="dxa"/>
            <w:gridSpan w:val="5"/>
            <w:tcBorders>
              <w:bottom w:val="nil"/>
            </w:tcBorders>
            <w:shd w:val="clear" w:color="auto" w:fill="C0C0C0"/>
          </w:tcPr>
          <w:p w14:paraId="49D56288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Reunión</w:t>
            </w:r>
          </w:p>
        </w:tc>
      </w:tr>
      <w:tr w:rsidR="004D5823" w14:paraId="7FD94FA1" w14:textId="77777777"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0635F366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N°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5EC732A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Versión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1AEFC72E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Descripción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pct20" w:color="auto" w:fill="FFFFFF"/>
          </w:tcPr>
          <w:p w14:paraId="7BB8E941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Autor</w:t>
            </w:r>
          </w:p>
        </w:tc>
      </w:tr>
      <w:tr w:rsidR="004D5823" w14:paraId="3CE62C04" w14:textId="77777777">
        <w:tc>
          <w:tcPr>
            <w:tcW w:w="1276" w:type="dxa"/>
            <w:tcBorders>
              <w:bottom w:val="single" w:sz="4" w:space="0" w:color="auto"/>
            </w:tcBorders>
          </w:tcPr>
          <w:p w14:paraId="4ED0DEC8" w14:textId="77777777" w:rsidR="004D5823" w:rsidRDefault="008F1ABB" w:rsidP="00C80BEE">
            <w:pPr>
              <w:numPr>
                <w:ilvl w:val="0"/>
                <w:numId w:val="0"/>
              </w:numPr>
              <w:rPr>
                <w:rFonts w:ascii="Tahoma" w:hAnsi="Tahoma"/>
              </w:rPr>
            </w:pPr>
            <w:r>
              <w:rPr>
                <w:rFonts w:ascii="Tahoma" w:hAnsi="Tahoma"/>
              </w:rPr>
              <w:t>APT</w:t>
            </w:r>
            <w:r w:rsidR="001514DA">
              <w:rPr>
                <w:rFonts w:ascii="Tahoma" w:hAnsi="Tahoma"/>
              </w:rPr>
              <w:t xml:space="preserve"> - 0</w:t>
            </w:r>
            <w:r w:rsidR="00C80BEE">
              <w:rPr>
                <w:rFonts w:ascii="Tahoma" w:hAnsi="Tahoma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FF6BE8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1.0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</w:tcPr>
          <w:p w14:paraId="0ADB878A" w14:textId="77777777" w:rsidR="004D5823" w:rsidRDefault="008F1ABB" w:rsidP="0006703B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Asignatura </w:t>
            </w:r>
            <w:r w:rsidR="009D5E8A">
              <w:rPr>
                <w:rFonts w:ascii="Tahoma" w:hAnsi="Tahoma"/>
              </w:rPr>
              <w:t>Portafolio de Titulo</w:t>
            </w:r>
            <w:r w:rsidR="00DA2898">
              <w:rPr>
                <w:rFonts w:ascii="Tahoma" w:hAnsi="Tahoma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2EB6DF6" w14:textId="0B96D441" w:rsidR="004D5823" w:rsidRDefault="000E4AD8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="Tahoma" w:hAnsi="Tahoma"/>
                <w:lang w:val="es-ES"/>
              </w:rPr>
            </w:pPr>
            <w:r>
              <w:rPr>
                <w:rFonts w:ascii="Tahoma" w:hAnsi="Tahoma"/>
                <w:lang w:val="es-ES"/>
              </w:rPr>
              <w:t>Manuel Navarro</w:t>
            </w:r>
          </w:p>
        </w:tc>
      </w:tr>
      <w:tr w:rsidR="009D5E8A" w14:paraId="1A4AC5BF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6533716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Fecha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0" w:color="auto" w:fill="FFFFFF"/>
          </w:tcPr>
          <w:p w14:paraId="0191DE4D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Ubicación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5409E2B3" w14:textId="77777777" w:rsidR="009D5E8A" w:rsidRDefault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Proyecto</w:t>
            </w:r>
          </w:p>
        </w:tc>
      </w:tr>
      <w:tr w:rsidR="009D5E8A" w14:paraId="5D534C94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90F1B9" w14:textId="09E0B543" w:rsidR="009D5E8A" w:rsidRDefault="000E4AD8" w:rsidP="009D5E8A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21/08/2025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962F07" w14:textId="77777777" w:rsidR="009D5E8A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</w:rPr>
              <w:t>Duoc UC.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C97242A" w14:textId="7C3B4C07" w:rsidR="009D5E8A" w:rsidRDefault="000E4AD8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="Tahoma" w:hAnsi="Tahoma"/>
                <w:lang w:val="es-ES"/>
              </w:rPr>
            </w:pPr>
            <w:r w:rsidRPr="000E4AD8">
              <w:rPr>
                <w:rFonts w:ascii="Tahoma" w:hAnsi="Tahoma"/>
                <w:lang w:val="es-ES"/>
              </w:rPr>
              <w:t xml:space="preserve">E- </w:t>
            </w:r>
            <w:proofErr w:type="spellStart"/>
            <w:r w:rsidRPr="000E4AD8">
              <w:rPr>
                <w:rFonts w:ascii="Tahoma" w:hAnsi="Tahoma"/>
                <w:lang w:val="es-ES"/>
              </w:rPr>
              <w:t>Sweet</w:t>
            </w:r>
            <w:proofErr w:type="spellEnd"/>
            <w:r w:rsidRPr="000E4AD8">
              <w:rPr>
                <w:rFonts w:ascii="Tahoma" w:hAnsi="Tahoma"/>
                <w:lang w:val="es-ES"/>
              </w:rPr>
              <w:t xml:space="preserve"> </w:t>
            </w:r>
            <w:proofErr w:type="spellStart"/>
            <w:r w:rsidRPr="000E4AD8">
              <w:rPr>
                <w:rFonts w:ascii="Tahoma" w:hAnsi="Tahoma"/>
                <w:lang w:val="es-ES"/>
              </w:rPr>
              <w:t>Blessing</w:t>
            </w:r>
            <w:proofErr w:type="spellEnd"/>
          </w:p>
        </w:tc>
      </w:tr>
    </w:tbl>
    <w:p w14:paraId="5FADA421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14:paraId="428555CF" w14:textId="77777777">
        <w:trPr>
          <w:trHeight w:val="30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E6214" w14:textId="77777777" w:rsidR="004D5823" w:rsidRDefault="004D5823">
            <w:pPr>
              <w:jc w:val="center"/>
              <w:rPr>
                <w:rFonts w:ascii="Tahoma" w:eastAsia="Arial Unicode MS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</w:rPr>
              <w:t>Participantes</w:t>
            </w:r>
          </w:p>
        </w:tc>
      </w:tr>
      <w:tr w:rsidR="0006703B" w14:paraId="76992894" w14:textId="77777777" w:rsidTr="00BA052E">
        <w:trPr>
          <w:trHeight w:val="51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39B70D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020D4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Empresa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813D8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E3376" w14:textId="77777777" w:rsidR="0006703B" w:rsidRDefault="0006703B">
            <w:pPr>
              <w:jc w:val="center"/>
              <w:rPr>
                <w:rFonts w:ascii="Tahoma" w:eastAsia="Arial Unicode MS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e-mail</w:t>
            </w:r>
          </w:p>
        </w:tc>
      </w:tr>
      <w:tr w:rsidR="006427E8" w14:paraId="0F70C1FA" w14:textId="77777777" w:rsidTr="000B341A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B6B990" w14:textId="77777777" w:rsidR="006427E8" w:rsidRDefault="006427E8" w:rsidP="006427E8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95ED13" w14:textId="77777777" w:rsidR="006427E8" w:rsidRPr="00910826" w:rsidRDefault="006427E8" w:rsidP="006427E8">
            <w:pPr>
              <w:jc w:val="center"/>
              <w:rPr>
                <w:rFonts w:ascii="Tahoma" w:hAnsi="Tahoma" w:cs="Tahoma"/>
              </w:rPr>
            </w:pPr>
          </w:p>
          <w:p w14:paraId="4D7D01D7" w14:textId="77777777" w:rsidR="006427E8" w:rsidRDefault="006427E8" w:rsidP="006427E8">
            <w:pPr>
              <w:jc w:val="center"/>
              <w:rPr>
                <w:rFonts w:ascii="Arial" w:eastAsia="Arial Unicode MS" w:hAnsi="Arial" w:cs="Arial"/>
              </w:rPr>
            </w:pPr>
          </w:p>
          <w:p w14:paraId="06500675" w14:textId="77777777" w:rsidR="006427E8" w:rsidRDefault="006427E8" w:rsidP="006427E8">
            <w:pPr>
              <w:jc w:val="center"/>
              <w:rPr>
                <w:rFonts w:ascii="Arial" w:eastAsia="Arial Unicode MS" w:hAnsi="Arial" w:cs="Arial"/>
              </w:rPr>
            </w:pPr>
            <w:bookmarkStart w:id="0" w:name="_GoBack"/>
            <w:proofErr w:type="spellStart"/>
            <w:r>
              <w:rPr>
                <w:rFonts w:ascii="Arial" w:eastAsia="Arial Unicode MS" w:hAnsi="Arial" w:cs="Arial"/>
              </w:rPr>
              <w:t>Michitubies</w:t>
            </w:r>
            <w:proofErr w:type="spellEnd"/>
          </w:p>
          <w:bookmarkEnd w:id="0"/>
          <w:p w14:paraId="38F9B6A2" w14:textId="3BBBB0F3" w:rsidR="006427E8" w:rsidRPr="00910826" w:rsidRDefault="006427E8" w:rsidP="006427E8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E03F4A" w14:textId="77777777" w:rsidR="006427E8" w:rsidRPr="001F1E35" w:rsidRDefault="006427E8" w:rsidP="006427E8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E8DCF0" w14:textId="77777777" w:rsidR="006427E8" w:rsidRPr="00D1353E" w:rsidRDefault="006427E8" w:rsidP="006427E8">
            <w:pPr>
              <w:numPr>
                <w:ilvl w:val="0"/>
                <w:numId w:val="0"/>
              </w:num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6427E8" w14:paraId="4DF1C233" w14:textId="77777777" w:rsidTr="000B341A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212DDF" w14:textId="4EA23AFC" w:rsidR="006427E8" w:rsidRDefault="006427E8" w:rsidP="006427E8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Manuel Navarro</w:t>
            </w:r>
          </w:p>
          <w:p w14:paraId="3FE85218" w14:textId="40B2EA88" w:rsidR="006427E8" w:rsidRDefault="006427E8" w:rsidP="006427E8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Antara Rodríguez </w:t>
            </w:r>
          </w:p>
          <w:p w14:paraId="73CE3EAD" w14:textId="126E8111" w:rsidR="006427E8" w:rsidRDefault="006427E8" w:rsidP="006427E8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Priscilla Rodríguez</w:t>
            </w: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476F27" w14:textId="0AD080FC" w:rsidR="006427E8" w:rsidRPr="00AC50AA" w:rsidRDefault="006427E8" w:rsidP="006427E8">
            <w:p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801232" w14:textId="77777777" w:rsidR="006427E8" w:rsidRDefault="006427E8" w:rsidP="006427E8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D7FB9F" w14:textId="0E873279" w:rsidR="006427E8" w:rsidRDefault="006427E8" w:rsidP="006427E8">
            <w:pPr>
              <w:numPr>
                <w:ilvl w:val="0"/>
                <w:numId w:val="0"/>
              </w:numPr>
              <w:jc w:val="center"/>
              <w:rPr>
                <w:rFonts w:ascii="Tahoma" w:hAnsi="Tahoma" w:cs="Tahoma"/>
                <w:color w:val="0000FF"/>
                <w:u w:val="single"/>
              </w:rPr>
            </w:pPr>
            <w:hyperlink r:id="rId8" w:history="1">
              <w:r w:rsidRPr="00E8052D">
                <w:rPr>
                  <w:rStyle w:val="Hipervnculo"/>
                  <w:rFonts w:ascii="Tahoma" w:hAnsi="Tahoma" w:cs="Tahoma"/>
                </w:rPr>
                <w:t>man.navarro@duocuc.cl</w:t>
              </w:r>
            </w:hyperlink>
          </w:p>
          <w:p w14:paraId="3D6AEBE7" w14:textId="73A81575" w:rsidR="006427E8" w:rsidRDefault="006427E8" w:rsidP="006427E8">
            <w:pPr>
              <w:numPr>
                <w:ilvl w:val="0"/>
                <w:numId w:val="0"/>
              </w:numPr>
              <w:jc w:val="center"/>
              <w:rPr>
                <w:rFonts w:ascii="Tahoma" w:hAnsi="Tahoma" w:cs="Tahoma"/>
                <w:color w:val="0000FF"/>
                <w:u w:val="single"/>
              </w:rPr>
            </w:pPr>
            <w:r>
              <w:rPr>
                <w:rFonts w:ascii="Tahoma" w:hAnsi="Tahoma" w:cs="Tahoma"/>
                <w:color w:val="0000FF"/>
                <w:u w:val="single"/>
              </w:rPr>
              <w:t>@duocuc.cl</w:t>
            </w:r>
          </w:p>
          <w:p w14:paraId="124C30FA" w14:textId="0FFFA9E2" w:rsidR="006427E8" w:rsidRDefault="006427E8" w:rsidP="006427E8">
            <w:pPr>
              <w:numPr>
                <w:ilvl w:val="0"/>
                <w:numId w:val="0"/>
              </w:numPr>
              <w:jc w:val="center"/>
              <w:rPr>
                <w:rFonts w:ascii="Tahoma" w:hAnsi="Tahoma" w:cs="Tahoma"/>
                <w:color w:val="0000FF"/>
                <w:u w:val="single"/>
              </w:rPr>
            </w:pPr>
            <w:r>
              <w:rPr>
                <w:rFonts w:ascii="Tahoma" w:hAnsi="Tahoma" w:cs="Tahoma"/>
                <w:color w:val="0000FF"/>
                <w:u w:val="single"/>
              </w:rPr>
              <w:t>@duocuc.cl</w:t>
            </w:r>
          </w:p>
          <w:p w14:paraId="1946D8A4" w14:textId="2E3D32F0" w:rsidR="006427E8" w:rsidRDefault="006427E8" w:rsidP="006427E8">
            <w:pPr>
              <w:numPr>
                <w:ilvl w:val="0"/>
                <w:numId w:val="0"/>
              </w:numPr>
              <w:jc w:val="center"/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6427E8" w14:paraId="58C8D6C7" w14:textId="77777777" w:rsidTr="000B341A">
        <w:trPr>
          <w:trHeight w:val="255"/>
        </w:trPr>
        <w:tc>
          <w:tcPr>
            <w:tcW w:w="39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B40853" w14:textId="77777777" w:rsidR="006427E8" w:rsidRDefault="006427E8" w:rsidP="006427E8">
            <w:pPr>
              <w:numPr>
                <w:ilvl w:val="0"/>
                <w:numId w:val="0"/>
              </w:numPr>
              <w:rPr>
                <w:rFonts w:ascii="Arial" w:eastAsia="Arial Unicode MS" w:hAnsi="Arial" w:cs="Arial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B04446" w14:textId="77777777" w:rsidR="006427E8" w:rsidRDefault="006427E8" w:rsidP="006427E8">
            <w:pPr>
              <w:numPr>
                <w:ilvl w:val="0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380F63" w14:textId="77777777" w:rsidR="006427E8" w:rsidRDefault="006427E8" w:rsidP="006427E8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B340C6" w14:textId="77777777" w:rsidR="006427E8" w:rsidRDefault="006427E8" w:rsidP="006427E8">
            <w:pPr>
              <w:rPr>
                <w:rFonts w:ascii="Tahoma" w:hAnsi="Tahoma" w:cs="Tahoma"/>
                <w:color w:val="0000FF"/>
                <w:u w:val="single"/>
              </w:rPr>
            </w:pPr>
          </w:p>
        </w:tc>
      </w:tr>
      <w:tr w:rsidR="006427E8" w14:paraId="240DEC05" w14:textId="77777777" w:rsidTr="000B341A">
        <w:trPr>
          <w:trHeight w:val="6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46AE2" w14:textId="77777777" w:rsidR="006427E8" w:rsidRDefault="006427E8" w:rsidP="006427E8">
            <w:pPr>
              <w:numPr>
                <w:ilvl w:val="0"/>
                <w:numId w:val="0"/>
              </w:numPr>
              <w:rPr>
                <w:rFonts w:ascii="Arial" w:eastAsia="Arial Unicode MS" w:hAnsi="Arial" w:cs="Arial"/>
                <w:lang w:val="fr-FR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E52ABA" w14:textId="77777777" w:rsidR="006427E8" w:rsidRDefault="006427E8" w:rsidP="006427E8">
            <w:pPr>
              <w:numPr>
                <w:ilvl w:val="0"/>
                <w:numId w:val="0"/>
              </w:numPr>
              <w:rPr>
                <w:rFonts w:ascii="Tahoma" w:hAnsi="Tahoma" w:cs="Tahoma"/>
                <w:lang w:val="fr-F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51E7B" w14:textId="77777777" w:rsidR="006427E8" w:rsidRDefault="006427E8" w:rsidP="006427E8">
            <w:pPr>
              <w:jc w:val="right"/>
              <w:rPr>
                <w:rFonts w:ascii="Tahoma" w:hAnsi="Tahoma" w:cs="Tahoma"/>
                <w:lang w:val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F005E" w14:textId="77777777" w:rsidR="006427E8" w:rsidRDefault="006427E8" w:rsidP="006427E8">
            <w:pPr>
              <w:rPr>
                <w:rFonts w:ascii="Tahoma" w:hAnsi="Tahoma" w:cs="Tahoma"/>
                <w:color w:val="0000FF"/>
                <w:u w:val="single"/>
                <w:lang w:val="fr-FR"/>
              </w:rPr>
            </w:pPr>
          </w:p>
        </w:tc>
      </w:tr>
    </w:tbl>
    <w:p w14:paraId="45243570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  <w:lang w:val="fr-FR"/>
        </w:rPr>
      </w:pPr>
    </w:p>
    <w:tbl>
      <w:tblPr>
        <w:tblW w:w="1034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4D5823" w14:paraId="68AAF8CB" w14:textId="77777777">
        <w:trPr>
          <w:cantSplit/>
        </w:trPr>
        <w:tc>
          <w:tcPr>
            <w:tcW w:w="10348" w:type="dxa"/>
            <w:tcBorders>
              <w:bottom w:val="single" w:sz="6" w:space="0" w:color="auto"/>
            </w:tcBorders>
            <w:shd w:val="clear" w:color="auto" w:fill="C0C0C0"/>
          </w:tcPr>
          <w:p w14:paraId="1922D751" w14:textId="77777777" w:rsidR="004D5823" w:rsidRDefault="004D5823">
            <w:pPr>
              <w:jc w:val="center"/>
              <w:rPr>
                <w:rFonts w:ascii="Tahoma" w:hAnsi="Tahoma"/>
                <w:b/>
                <w:bCs/>
                <w:sz w:val="24"/>
              </w:rPr>
            </w:pPr>
            <w:r>
              <w:rPr>
                <w:rFonts w:ascii="Tahoma" w:hAnsi="Tahoma"/>
                <w:b/>
                <w:bCs/>
                <w:sz w:val="24"/>
              </w:rPr>
              <w:t>Temas Tratados</w:t>
            </w:r>
          </w:p>
        </w:tc>
      </w:tr>
      <w:tr w:rsidR="004D5823" w14:paraId="53523FC5" w14:textId="77777777">
        <w:trPr>
          <w:cantSplit/>
          <w:trHeight w:val="617"/>
        </w:trPr>
        <w:tc>
          <w:tcPr>
            <w:tcW w:w="10348" w:type="dxa"/>
            <w:tcBorders>
              <w:top w:val="single" w:sz="6" w:space="0" w:color="auto"/>
              <w:left w:val="single" w:sz="4" w:space="0" w:color="auto"/>
            </w:tcBorders>
          </w:tcPr>
          <w:p w14:paraId="52C38031" w14:textId="7B229116" w:rsidR="00EF4EE2" w:rsidRDefault="000E4AD8" w:rsidP="000E4AD8">
            <w:pPr>
              <w:pStyle w:val="Encabezado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Estructura de proyecto</w:t>
            </w:r>
            <w:r w:rsidR="00EF4EE2">
              <w:rPr>
                <w:rFonts w:ascii="Tahoma" w:hAnsi="Tahoma"/>
              </w:rPr>
              <w:t xml:space="preserve"> en </w:t>
            </w:r>
            <w:proofErr w:type="spellStart"/>
            <w:r w:rsidR="00EF4EE2">
              <w:rPr>
                <w:rFonts w:ascii="Tahoma" w:hAnsi="Tahoma"/>
              </w:rPr>
              <w:t>GitHub</w:t>
            </w:r>
            <w:proofErr w:type="spellEnd"/>
            <w:r>
              <w:rPr>
                <w:rFonts w:ascii="Tahoma" w:hAnsi="Tahoma"/>
              </w:rPr>
              <w:t xml:space="preserve"> </w:t>
            </w:r>
            <w:r w:rsidRPr="000E4AD8">
              <w:rPr>
                <w:rFonts w:ascii="Tahoma" w:hAnsi="Tahoma"/>
                <w:b/>
                <w:i/>
              </w:rPr>
              <w:t>Link</w:t>
            </w:r>
            <w:r>
              <w:rPr>
                <w:rFonts w:ascii="Tahoma" w:hAnsi="Tahoma"/>
              </w:rPr>
              <w:t xml:space="preserve"> </w:t>
            </w:r>
            <w:r w:rsidRPr="000E4AD8">
              <w:rPr>
                <w:rFonts w:ascii="Tahoma" w:hAnsi="Tahoma"/>
              </w:rPr>
              <w:t>https://github.com/Manuel20232023/Portafolio-Pasteleria.git</w:t>
            </w:r>
          </w:p>
          <w:p w14:paraId="23A91409" w14:textId="7D551BEB" w:rsidR="00EF4EE2" w:rsidRDefault="00EF4EE2" w:rsidP="00EF4EE2">
            <w:pPr>
              <w:pStyle w:val="Encabezado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Subir preparación de documentación</w:t>
            </w:r>
          </w:p>
          <w:p w14:paraId="451D102A" w14:textId="4078B851" w:rsidR="00EF4EE2" w:rsidRDefault="00EF4EE2" w:rsidP="00EF4EE2">
            <w:pPr>
              <w:pStyle w:val="Encabezado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Incluir contexto del proyecto</w:t>
            </w:r>
          </w:p>
          <w:p w14:paraId="7243D137" w14:textId="1FEC6B87" w:rsidR="00EF4EE2" w:rsidRDefault="00EF4EE2" w:rsidP="00EF4EE2">
            <w:pPr>
              <w:pStyle w:val="Encabezado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Preparación de curso </w:t>
            </w:r>
            <w:proofErr w:type="spellStart"/>
            <w:r>
              <w:rPr>
                <w:rFonts w:ascii="Tahoma" w:hAnsi="Tahoma"/>
              </w:rPr>
              <w:t>GitHub</w:t>
            </w:r>
            <w:proofErr w:type="spellEnd"/>
            <w:r>
              <w:rPr>
                <w:rFonts w:ascii="Tahoma" w:hAnsi="Tahoma"/>
              </w:rPr>
              <w:t xml:space="preserve"> </w:t>
            </w:r>
          </w:p>
          <w:p w14:paraId="4BE5EE56" w14:textId="5EF1216D" w:rsidR="00EF4EE2" w:rsidRDefault="00EF4EE2" w:rsidP="00EF4EE2">
            <w:pPr>
              <w:pStyle w:val="Encabezado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Rellenar documentación de evaluación individual</w:t>
            </w:r>
          </w:p>
          <w:p w14:paraId="6FCFFC49" w14:textId="58E83894" w:rsidR="00EF4EE2" w:rsidRDefault="00EF4EE2" w:rsidP="00EF4EE2">
            <w:pPr>
              <w:pStyle w:val="Encabezado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  <w:r>
              <w:rPr>
                <w:rFonts w:ascii="Tahoma" w:hAnsi="Tahoma"/>
              </w:rPr>
              <w:t>Seguimiento del proyecto</w:t>
            </w:r>
          </w:p>
          <w:p w14:paraId="28AEDE5E" w14:textId="579586ED" w:rsidR="00EF4EE2" w:rsidRDefault="00EF4EE2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</w:p>
          <w:p w14:paraId="584B142F" w14:textId="77777777" w:rsidR="00DF6EA5" w:rsidRDefault="00DF6EA5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="Tahoma" w:hAnsi="Tahoma"/>
              </w:rPr>
            </w:pPr>
          </w:p>
        </w:tc>
      </w:tr>
    </w:tbl>
    <w:p w14:paraId="15653A3E" w14:textId="77777777" w:rsidR="004D5823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="Tahoma" w:hAnsi="Tahoma"/>
        </w:rPr>
      </w:pP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03F96274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67780F8C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Detalle Reunión</w:t>
            </w:r>
          </w:p>
        </w:tc>
      </w:tr>
      <w:tr w:rsidR="004D5823" w14:paraId="4004527C" w14:textId="77777777">
        <w:trPr>
          <w:trHeight w:val="251"/>
        </w:trPr>
        <w:tc>
          <w:tcPr>
            <w:tcW w:w="10348" w:type="dxa"/>
          </w:tcPr>
          <w:p w14:paraId="1961E744" w14:textId="77777777" w:rsidR="000E4AD8" w:rsidRPr="000E4AD8" w:rsidRDefault="000E4AD8" w:rsidP="000E4AD8">
            <w:pPr>
              <w:rPr>
                <w:rFonts w:ascii="Tahoma" w:hAnsi="Tahoma" w:cs="Tahoma"/>
              </w:rPr>
            </w:pPr>
            <w:r w:rsidRPr="000E4AD8">
              <w:rPr>
                <w:rFonts w:ascii="Tahoma" w:hAnsi="Tahoma" w:cs="Tahoma"/>
              </w:rPr>
              <w:t xml:space="preserve">Se abordaron diversos temas relacionados con la creación y gestión del repositorio del proyecto en </w:t>
            </w:r>
            <w:proofErr w:type="spellStart"/>
            <w:r w:rsidRPr="000E4AD8">
              <w:rPr>
                <w:rFonts w:ascii="Tahoma" w:hAnsi="Tahoma" w:cs="Tahoma"/>
              </w:rPr>
              <w:t>GitHub</w:t>
            </w:r>
            <w:proofErr w:type="spellEnd"/>
            <w:r w:rsidRPr="000E4AD8">
              <w:rPr>
                <w:rFonts w:ascii="Tahoma" w:hAnsi="Tahoma" w:cs="Tahoma"/>
              </w:rPr>
              <w:t>, incluyendo aspectos técnicos y de organización. En esta fase inicial, se estableció el repositorio principal, el cual servirá como base para el desarrollo colaborativo del proyecto.</w:t>
            </w:r>
          </w:p>
          <w:p w14:paraId="5BF1D0D3" w14:textId="77777777" w:rsidR="000E4AD8" w:rsidRPr="000E4AD8" w:rsidRDefault="000E4AD8" w:rsidP="000E4AD8">
            <w:pPr>
              <w:rPr>
                <w:rFonts w:ascii="Tahoma" w:hAnsi="Tahoma" w:cs="Tahoma"/>
              </w:rPr>
            </w:pPr>
          </w:p>
          <w:p w14:paraId="66E52689" w14:textId="77777777" w:rsidR="000E4AD8" w:rsidRPr="000E4AD8" w:rsidRDefault="000E4AD8" w:rsidP="000E4AD8">
            <w:pPr>
              <w:rPr>
                <w:rFonts w:ascii="Tahoma" w:hAnsi="Tahoma" w:cs="Tahoma"/>
              </w:rPr>
            </w:pPr>
            <w:r w:rsidRPr="000E4AD8">
              <w:rPr>
                <w:rFonts w:ascii="Tahoma" w:hAnsi="Tahoma" w:cs="Tahoma"/>
              </w:rPr>
              <w:t>Además, se llevó a cabo una entrevista breve con el cliente con el objetivo de definir claramente el contexto, los objetivos y los requerimientos generales del proyecto. Esta interacción permitió alinear expectativas y establecer una base sólida para el desarrollo futuro.</w:t>
            </w:r>
          </w:p>
          <w:p w14:paraId="00044797" w14:textId="77777777" w:rsidR="000E4AD8" w:rsidRPr="000E4AD8" w:rsidRDefault="000E4AD8" w:rsidP="000E4AD8">
            <w:pPr>
              <w:rPr>
                <w:rFonts w:ascii="Tahoma" w:hAnsi="Tahoma" w:cs="Tahoma"/>
              </w:rPr>
            </w:pPr>
          </w:p>
          <w:p w14:paraId="443BAA62" w14:textId="3F3B1BF6" w:rsidR="0080324E" w:rsidRDefault="000E4AD8" w:rsidP="000E4AD8">
            <w:pPr>
              <w:rPr>
                <w:rFonts w:ascii="Tahoma" w:hAnsi="Tahoma" w:cs="Tahoma"/>
              </w:rPr>
            </w:pPr>
            <w:r w:rsidRPr="000E4AD8">
              <w:rPr>
                <w:rFonts w:ascii="Tahoma" w:hAnsi="Tahoma" w:cs="Tahoma"/>
              </w:rPr>
              <w:t xml:space="preserve">Paralelamente, se comenzó con la preparación de un curso introductorio sobre el uso de comandos básicos de </w:t>
            </w:r>
            <w:proofErr w:type="spellStart"/>
            <w:r w:rsidRPr="000E4AD8">
              <w:rPr>
                <w:rFonts w:ascii="Tahoma" w:hAnsi="Tahoma" w:cs="Tahoma"/>
              </w:rPr>
              <w:t>Git</w:t>
            </w:r>
            <w:proofErr w:type="spellEnd"/>
            <w:r w:rsidRPr="000E4AD8">
              <w:rPr>
                <w:rFonts w:ascii="Tahoma" w:hAnsi="Tahoma" w:cs="Tahoma"/>
              </w:rPr>
              <w:t xml:space="preserve">, orientado a los miembros del equipo que requieren familiarización con el control de versiones. Este curso tiene como objetivo facilitar el trabajo colaborativo eficiente mediante buenas prácticas en </w:t>
            </w:r>
            <w:proofErr w:type="spellStart"/>
            <w:r w:rsidRPr="000E4AD8">
              <w:rPr>
                <w:rFonts w:ascii="Tahoma" w:hAnsi="Tahoma" w:cs="Tahoma"/>
              </w:rPr>
              <w:t>Git</w:t>
            </w:r>
            <w:proofErr w:type="spellEnd"/>
            <w:r w:rsidRPr="000E4AD8">
              <w:rPr>
                <w:rFonts w:ascii="Tahoma" w:hAnsi="Tahoma" w:cs="Tahoma"/>
              </w:rPr>
              <w:t>.</w:t>
            </w:r>
          </w:p>
        </w:tc>
      </w:tr>
    </w:tbl>
    <w:p w14:paraId="00DD3392" w14:textId="77777777" w:rsidR="004D5823" w:rsidRDefault="004D5823" w:rsidP="009D5E8A">
      <w:pPr>
        <w:numPr>
          <w:ilvl w:val="0"/>
          <w:numId w:val="0"/>
        </w:numPr>
      </w:pPr>
    </w:p>
    <w:p w14:paraId="41101752" w14:textId="77777777" w:rsidR="009D5E8A" w:rsidRDefault="009D5E8A" w:rsidP="009D5E8A">
      <w:pPr>
        <w:numPr>
          <w:ilvl w:val="0"/>
          <w:numId w:val="0"/>
        </w:numPr>
      </w:pPr>
    </w:p>
    <w:p w14:paraId="215B6FDF" w14:textId="77777777" w:rsidR="009D5E8A" w:rsidRDefault="009D5E8A" w:rsidP="009D5E8A">
      <w:pPr>
        <w:numPr>
          <w:ilvl w:val="0"/>
          <w:numId w:val="0"/>
        </w:num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371"/>
      </w:tblGrid>
      <w:tr w:rsidR="004D5823" w14:paraId="57CF2609" w14:textId="77777777">
        <w:trPr>
          <w:trHeight w:val="255"/>
          <w:tblHeader/>
        </w:trPr>
        <w:tc>
          <w:tcPr>
            <w:tcW w:w="103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DF7D1A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Acuerdos</w:t>
            </w:r>
          </w:p>
        </w:tc>
      </w:tr>
      <w:tr w:rsidR="004D5823" w14:paraId="68705439" w14:textId="77777777">
        <w:trPr>
          <w:trHeight w:val="255"/>
          <w:tblHeader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30E12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Tema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6FAA78" w14:textId="77777777" w:rsidR="004D5823" w:rsidRPr="00AC50AA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Acuerdo</w:t>
            </w:r>
          </w:p>
          <w:p w14:paraId="21EBA6F2" w14:textId="77777777" w:rsidR="00AC50AA" w:rsidRDefault="00AC50AA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4D5823" w14:paraId="0506BEB4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C0565" w14:textId="32262863" w:rsidR="004D5823" w:rsidRDefault="00EF4EE2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Documentos individuales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47C2BE" w14:textId="5D3F0682" w:rsidR="00321492" w:rsidRDefault="00EF4EE2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Falta completar documentos individuales de Manuel, Priscilla y Antara </w:t>
            </w:r>
          </w:p>
        </w:tc>
      </w:tr>
      <w:tr w:rsidR="009D5E8A" w14:paraId="062BAD99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EC466" w14:textId="7ABD7030" w:rsidR="009D5E8A" w:rsidRDefault="00EF4EE2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Completar documento 1.5 del proyecto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516210" w14:textId="3BE05A4F" w:rsidR="009D5E8A" w:rsidRDefault="00EF4EE2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Realizar documento 1.5 </w:t>
            </w:r>
          </w:p>
        </w:tc>
      </w:tr>
      <w:tr w:rsidR="009D5E8A" w14:paraId="5C6FBCA2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F7962" w14:textId="51DC1DBE" w:rsidR="009D5E8A" w:rsidRDefault="00EF4EE2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Crear carta Gantt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08448" w14:textId="75AC6EBF" w:rsidR="009D5E8A" w:rsidRDefault="00EF4EE2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 acuerda uso de carta Gantt para el seguimiento del proyecto </w:t>
            </w:r>
          </w:p>
        </w:tc>
      </w:tr>
    </w:tbl>
    <w:p w14:paraId="45A48411" w14:textId="77777777" w:rsidR="004D5823" w:rsidRDefault="004D5823"/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5103"/>
      </w:tblGrid>
      <w:tr w:rsidR="004D5823" w14:paraId="5B0C9EBB" w14:textId="77777777">
        <w:trPr>
          <w:cantSplit/>
          <w:trHeight w:val="255"/>
        </w:trPr>
        <w:tc>
          <w:tcPr>
            <w:tcW w:w="10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B6B9F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Compromisos</w:t>
            </w:r>
          </w:p>
        </w:tc>
      </w:tr>
      <w:tr w:rsidR="004D5823" w14:paraId="1670A5B9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26253" w14:textId="77777777" w:rsidR="004D5823" w:rsidRDefault="004D5823">
            <w:pPr>
              <w:jc w:val="center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2BD54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Fecha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61BAE" w14:textId="77777777" w:rsidR="004D5823" w:rsidRDefault="004D5823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Tahoma" w:hAnsi="Tahoma" w:cs="Tahoma"/>
                <w:b/>
                <w:bCs/>
                <w:szCs w:val="22"/>
              </w:rPr>
              <w:t>Responsable</w:t>
            </w:r>
          </w:p>
        </w:tc>
      </w:tr>
      <w:tr w:rsidR="004D5823" w14:paraId="56EF3C38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276EE" w14:textId="50818362" w:rsidR="004D5823" w:rsidRDefault="000E4AD8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Realizar curso de </w:t>
            </w:r>
            <w:proofErr w:type="spellStart"/>
            <w:r>
              <w:rPr>
                <w:rFonts w:ascii="Arial" w:eastAsia="Arial Unicode MS" w:hAnsi="Arial" w:cs="Arial"/>
              </w:rPr>
              <w:t>Git</w:t>
            </w:r>
            <w:proofErr w:type="spellEnd"/>
            <w:r>
              <w:rPr>
                <w:rFonts w:ascii="Arial" w:eastAsia="Arial Unicode MS" w:hAnsi="Arial" w:cs="Arial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988A9" w14:textId="6F572A2B" w:rsidR="004D5823" w:rsidRDefault="000E4AD8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27/08/2025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CB382" w14:textId="5FE073CE" w:rsidR="004D5823" w:rsidRDefault="000E4AD8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Priscilla </w:t>
            </w:r>
            <w:proofErr w:type="spellStart"/>
            <w:r>
              <w:rPr>
                <w:rFonts w:ascii="Arial" w:eastAsia="Arial Unicode MS" w:hAnsi="Arial" w:cs="Arial"/>
              </w:rPr>
              <w:t>Rodriguez</w:t>
            </w:r>
            <w:proofErr w:type="spellEnd"/>
            <w:r>
              <w:rPr>
                <w:rFonts w:ascii="Arial" w:eastAsia="Arial Unicode MS" w:hAnsi="Arial" w:cs="Arial"/>
              </w:rPr>
              <w:t xml:space="preserve"> </w:t>
            </w:r>
          </w:p>
        </w:tc>
      </w:tr>
      <w:tr w:rsidR="000E4AD8" w14:paraId="0963C3C2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20D0" w14:textId="7DF9B40B" w:rsidR="000E4AD8" w:rsidRDefault="000E4AD8" w:rsidP="000E4AD8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Realizar documento 1.5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597B1" w14:textId="020794E6" w:rsidR="000E4AD8" w:rsidRDefault="000E4AD8" w:rsidP="000E4AD8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27/08/2025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929C2" w14:textId="7D678EC1" w:rsidR="000E4AD8" w:rsidRDefault="000E4AD8" w:rsidP="000E4AD8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Todo el grupo </w:t>
            </w:r>
          </w:p>
        </w:tc>
      </w:tr>
      <w:tr w:rsidR="004D5823" w14:paraId="2EF1830A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99981" w14:textId="1E60586C" w:rsidR="004D5823" w:rsidRDefault="000E4AD8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Avance planilla de requerimientos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2D443" w14:textId="0D7A3257" w:rsidR="004D5823" w:rsidRDefault="000E4AD8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28/08/2025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5E57A" w14:textId="5DAF352E" w:rsidR="004D5823" w:rsidRDefault="000E4AD8">
            <w:pPr>
              <w:ind w:right="-15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Todo el grupo </w:t>
            </w:r>
          </w:p>
        </w:tc>
      </w:tr>
    </w:tbl>
    <w:p w14:paraId="023CEB15" w14:textId="77777777" w:rsidR="004D5823" w:rsidRDefault="004D5823"/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14:paraId="58AFE8C0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76132CF0" w14:textId="77777777" w:rsidR="004D5823" w:rsidRDefault="004D5823">
            <w:pPr>
              <w:numPr>
                <w:ilvl w:val="0"/>
                <w:numId w:val="0"/>
              </w:num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Observaciones</w:t>
            </w:r>
          </w:p>
        </w:tc>
      </w:tr>
      <w:tr w:rsidR="004D5823" w14:paraId="42AB3636" w14:textId="77777777">
        <w:trPr>
          <w:trHeight w:val="251"/>
        </w:trPr>
        <w:tc>
          <w:tcPr>
            <w:tcW w:w="10348" w:type="dxa"/>
          </w:tcPr>
          <w:p w14:paraId="6F80FE5D" w14:textId="77777777" w:rsidR="004D5823" w:rsidRDefault="004D5823">
            <w:pPr>
              <w:numPr>
                <w:ilvl w:val="0"/>
                <w:numId w:val="0"/>
              </w:numPr>
              <w:spacing w:after="120"/>
              <w:ind w:left="357"/>
              <w:jc w:val="both"/>
              <w:rPr>
                <w:rFonts w:ascii="Tahoma" w:hAnsi="Tahoma" w:cs="Tahoma"/>
                <w:b/>
                <w:bCs/>
              </w:rPr>
            </w:pPr>
          </w:p>
        </w:tc>
      </w:tr>
    </w:tbl>
    <w:p w14:paraId="3D4B9C58" w14:textId="77777777" w:rsidR="004D5823" w:rsidRDefault="004D5823" w:rsidP="00910826"/>
    <w:sectPr w:rsidR="004D58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5F7A6" w14:textId="77777777" w:rsidR="0074706B" w:rsidRDefault="0074706B">
      <w:r>
        <w:separator/>
      </w:r>
    </w:p>
  </w:endnote>
  <w:endnote w:type="continuationSeparator" w:id="0">
    <w:p w14:paraId="1A6785F3" w14:textId="77777777" w:rsidR="0074706B" w:rsidRDefault="0074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5B06E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Z/JWr9oAAAAIAQAADwAAAAAAAAAAAAAAAAAJBAAAZHJzL2Rvd25yZXYueG1s&#10;UEsFBgAAAAAEAAQA8wAAABAFAAAAAA==&#10;" o:allowincell="f"/>
          </w:pict>
        </mc:Fallback>
      </mc:AlternateContent>
    </w:r>
    <w:r w:rsidR="004D5823">
      <w:rPr>
        <w:lang w:val="fr-FR"/>
      </w:rPr>
      <w:tab/>
    </w:r>
    <w:proofErr w:type="spellStart"/>
    <w:r w:rsidR="00803496">
      <w:rPr>
        <w:rFonts w:ascii="Tahoma" w:hAnsi="Tahoma"/>
        <w:lang w:val="fr-FR"/>
      </w:rPr>
      <w:t>Duoc</w:t>
    </w:r>
    <w:proofErr w:type="spellEnd"/>
    <w:r w:rsidR="00803496">
      <w:rPr>
        <w:rFonts w:ascii="Tahoma" w:hAnsi="Tahoma"/>
        <w:lang w:val="fr-FR"/>
      </w:rPr>
      <w:t xml:space="preserve"> UC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0ED82" w14:textId="77777777" w:rsidR="0074706B" w:rsidRDefault="0074706B">
      <w:r>
        <w:separator/>
      </w:r>
    </w:p>
  </w:footnote>
  <w:footnote w:type="continuationSeparator" w:id="0">
    <w:p w14:paraId="5AD673EB" w14:textId="77777777" w:rsidR="0074706B" w:rsidRDefault="007470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FEE75" w14:textId="0BB37E09" w:rsidR="004D5823" w:rsidRDefault="00B82CB5">
    <w:pPr>
      <w:numPr>
        <w:ilvl w:val="0"/>
        <w:numId w:val="0"/>
      </w:numPr>
    </w:pPr>
    <w:r>
      <w:rPr>
        <w:noProof/>
        <w:lang w:eastAsia="es-CL"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>
    <w:pPr>
      <w:numPr>
        <w:ilvl w:val="0"/>
        <w:numId w:val="0"/>
      </w:numPr>
    </w:pPr>
  </w:p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6427E8">
            <w:rPr>
              <w:rStyle w:val="Nmerodepgina"/>
              <w:rFonts w:ascii="Tahoma" w:hAnsi="Tahoma"/>
              <w:noProof/>
            </w:rPr>
            <w:t>2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6427E8">
            <w:rPr>
              <w:rStyle w:val="Nmerodepgina"/>
              <w:rFonts w:ascii="Tahoma" w:hAnsi="Tahoma"/>
              <w:noProof/>
            </w:rPr>
            <w:t>2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E654D7C"/>
    <w:multiLevelType w:val="hybridMultilevel"/>
    <w:tmpl w:val="9BC425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8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ormal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5"/>
  </w:num>
  <w:num w:numId="5">
    <w:abstractNumId w:val="12"/>
  </w:num>
  <w:num w:numId="6">
    <w:abstractNumId w:val="3"/>
  </w:num>
  <w:num w:numId="7">
    <w:abstractNumId w:val="4"/>
  </w:num>
  <w:num w:numId="8">
    <w:abstractNumId w:val="16"/>
  </w:num>
  <w:num w:numId="9">
    <w:abstractNumId w:val="8"/>
  </w:num>
  <w:num w:numId="10">
    <w:abstractNumId w:val="18"/>
  </w:num>
  <w:num w:numId="11">
    <w:abstractNumId w:val="13"/>
  </w:num>
  <w:num w:numId="12">
    <w:abstractNumId w:val="19"/>
  </w:num>
  <w:num w:numId="13">
    <w:abstractNumId w:val="10"/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6"/>
  </w:num>
  <w:num w:numId="17">
    <w:abstractNumId w:val="5"/>
  </w:num>
  <w:num w:numId="18">
    <w:abstractNumId w:val="11"/>
  </w:num>
  <w:num w:numId="19">
    <w:abstractNumId w:val="17"/>
  </w:num>
  <w:num w:numId="20">
    <w:abstractNumId w:val="11"/>
  </w:num>
  <w:num w:numId="21">
    <w:abstractNumId w:val="1"/>
  </w:num>
  <w:num w:numId="22">
    <w:abstractNumId w:val="11"/>
  </w:num>
  <w:num w:numId="23">
    <w:abstractNumId w:val="11"/>
  </w:num>
  <w:num w:numId="24">
    <w:abstractNumId w:val="14"/>
  </w:num>
  <w:num w:numId="2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4B"/>
    <w:rsid w:val="00012E2D"/>
    <w:rsid w:val="00050D1B"/>
    <w:rsid w:val="000576AC"/>
    <w:rsid w:val="0006703B"/>
    <w:rsid w:val="0007070D"/>
    <w:rsid w:val="000A5616"/>
    <w:rsid w:val="000B237E"/>
    <w:rsid w:val="000C5684"/>
    <w:rsid w:val="000D01B6"/>
    <w:rsid w:val="000D335D"/>
    <w:rsid w:val="000E4AD8"/>
    <w:rsid w:val="000E4F13"/>
    <w:rsid w:val="000F7524"/>
    <w:rsid w:val="00132D30"/>
    <w:rsid w:val="00142A46"/>
    <w:rsid w:val="0014432D"/>
    <w:rsid w:val="001514DA"/>
    <w:rsid w:val="00162A53"/>
    <w:rsid w:val="0018202A"/>
    <w:rsid w:val="00195085"/>
    <w:rsid w:val="001A5C75"/>
    <w:rsid w:val="001F1E35"/>
    <w:rsid w:val="002013C7"/>
    <w:rsid w:val="0022355F"/>
    <w:rsid w:val="002547F5"/>
    <w:rsid w:val="00265DF2"/>
    <w:rsid w:val="002D3E83"/>
    <w:rsid w:val="002E6099"/>
    <w:rsid w:val="002E7958"/>
    <w:rsid w:val="00317966"/>
    <w:rsid w:val="00321492"/>
    <w:rsid w:val="003B155E"/>
    <w:rsid w:val="00435150"/>
    <w:rsid w:val="0044572D"/>
    <w:rsid w:val="00447A70"/>
    <w:rsid w:val="004927ED"/>
    <w:rsid w:val="00494602"/>
    <w:rsid w:val="004D5823"/>
    <w:rsid w:val="00502915"/>
    <w:rsid w:val="00554FA6"/>
    <w:rsid w:val="005C27A1"/>
    <w:rsid w:val="005F699F"/>
    <w:rsid w:val="006427E8"/>
    <w:rsid w:val="00657B3D"/>
    <w:rsid w:val="00697E4B"/>
    <w:rsid w:val="006A762E"/>
    <w:rsid w:val="006D5051"/>
    <w:rsid w:val="0074706B"/>
    <w:rsid w:val="007512F2"/>
    <w:rsid w:val="0076067D"/>
    <w:rsid w:val="00797810"/>
    <w:rsid w:val="008006C1"/>
    <w:rsid w:val="0080324E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A6D08"/>
    <w:rsid w:val="009A72D3"/>
    <w:rsid w:val="009B3F96"/>
    <w:rsid w:val="009D5E8A"/>
    <w:rsid w:val="00A31085"/>
    <w:rsid w:val="00A4039F"/>
    <w:rsid w:val="00A44744"/>
    <w:rsid w:val="00A764D5"/>
    <w:rsid w:val="00AC50AA"/>
    <w:rsid w:val="00B37FE2"/>
    <w:rsid w:val="00B82CB5"/>
    <w:rsid w:val="00B86E4A"/>
    <w:rsid w:val="00B9336E"/>
    <w:rsid w:val="00BA052E"/>
    <w:rsid w:val="00C07DC6"/>
    <w:rsid w:val="00C22095"/>
    <w:rsid w:val="00C54F6B"/>
    <w:rsid w:val="00C56DC7"/>
    <w:rsid w:val="00C57555"/>
    <w:rsid w:val="00C80BEE"/>
    <w:rsid w:val="00C90E48"/>
    <w:rsid w:val="00D1353E"/>
    <w:rsid w:val="00D21E82"/>
    <w:rsid w:val="00D75043"/>
    <w:rsid w:val="00DA2898"/>
    <w:rsid w:val="00DA32E6"/>
    <w:rsid w:val="00DF0B47"/>
    <w:rsid w:val="00DF6EA5"/>
    <w:rsid w:val="00E326CC"/>
    <w:rsid w:val="00E405A6"/>
    <w:rsid w:val="00E40801"/>
    <w:rsid w:val="00E8799E"/>
    <w:rsid w:val="00ED3913"/>
    <w:rsid w:val="00EE60AB"/>
    <w:rsid w:val="00EF4EE2"/>
    <w:rsid w:val="00EF5C59"/>
    <w:rsid w:val="00F82046"/>
    <w:rsid w:val="00FB2B3C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C8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.navarro@duocuc.c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697F8-6F7D-40BA-8166-A538FB66C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</Template>
  <TotalTime>24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Full name</cp:lastModifiedBy>
  <cp:revision>7</cp:revision>
  <cp:lastPrinted>2008-08-04T13:42:00Z</cp:lastPrinted>
  <dcterms:created xsi:type="dcterms:W3CDTF">2022-03-05T19:23:00Z</dcterms:created>
  <dcterms:modified xsi:type="dcterms:W3CDTF">2025-08-22T02:40:00Z</dcterms:modified>
</cp:coreProperties>
</file>